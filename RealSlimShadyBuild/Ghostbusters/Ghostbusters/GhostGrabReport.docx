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15494" w14:textId="77777777" w:rsidR="009B1F7C" w:rsidRDefault="009B1F7C" w:rsidP="00F85C8D">
      <w:pPr>
        <w:pStyle w:val="Subtitle"/>
        <w:jc w:val="left"/>
      </w:pPr>
    </w:p>
    <w:sdt>
      <w:sdtPr>
        <w:id w:val="6002688"/>
        <w:placeholder>
          <w:docPart w:val="0D75EC0AD808044693C666D693574F47"/>
        </w:placeholder>
      </w:sdtPr>
      <w:sdtContent>
        <w:p w14:paraId="3F568337" w14:textId="77777777" w:rsidR="009B1F7C" w:rsidRDefault="00F85C8D">
          <w:pPr>
            <w:pStyle w:val="Title"/>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DA34A7" w:rsidRPr="00F85C8D" w:rsidRDefault="00DA34A7"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7777777" w:rsidR="00DA34A7" w:rsidRPr="00F85C8D" w:rsidRDefault="00DA34A7" w:rsidP="00F85C8D">
                            <w:pPr>
                              <w:spacing w:line="324" w:lineRule="auto"/>
                              <w:jc w:val="center"/>
                              <w:rPr>
                                <w:sz w:val="28"/>
                                <w:szCs w:val="28"/>
                              </w:rPr>
                            </w:pPr>
                            <w:r w:rsidRPr="00F85C8D">
                              <w:rPr>
                                <w:sz w:val="28"/>
                                <w:szCs w:val="28"/>
                              </w:rPr>
                              <w:t>ENGM 3700</w:t>
                            </w:r>
                          </w:p>
                          <w:p w14:paraId="233B7ED9" w14:textId="77777777" w:rsidR="00DA34A7" w:rsidRPr="00F85C8D" w:rsidRDefault="00DA34A7"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" filled="f" stroked="f">
                <v:textbox>
                  <w:txbxContent>
                    <w:p w14:paraId="4A91CE6B" w14:textId="77777777" w:rsidR="00DA34A7" w:rsidRPr="00F85C8D" w:rsidRDefault="00DA34A7"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7777777" w:rsidR="00DA34A7" w:rsidRPr="00F85C8D" w:rsidRDefault="00DA34A7" w:rsidP="00F85C8D">
                      <w:pPr>
                        <w:spacing w:line="324" w:lineRule="auto"/>
                        <w:jc w:val="center"/>
                        <w:rPr>
                          <w:sz w:val="28"/>
                          <w:szCs w:val="28"/>
                        </w:rPr>
                      </w:pPr>
                      <w:r w:rsidRPr="00F85C8D">
                        <w:rPr>
                          <w:sz w:val="28"/>
                          <w:szCs w:val="28"/>
                        </w:rPr>
                        <w:t>ENGM 3700</w:t>
                      </w:r>
                    </w:p>
                    <w:p w14:paraId="233B7ED9" w14:textId="77777777" w:rsidR="00DA34A7" w:rsidRPr="00F85C8D" w:rsidRDefault="00DA34A7"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sdt>
      <w:sdtPr>
        <w:id w:val="6002713"/>
        <w:placeholder>
          <w:docPart w:val="0A9E7A6FC9041F4BBB6EC12B44C76BCD"/>
        </w:placeholder>
      </w:sdtPr>
      <w:sdtContent>
        <w:p w14:paraId="66B044D1" w14:textId="77777777" w:rsidR="00DA34A7" w:rsidRDefault="00DA34A7" w:rsidP="00DA34A7">
          <w:pPr>
            <w:pStyle w:val="Heading1"/>
            <w:keepNext w:val="0"/>
            <w:keepLines w:val="0"/>
            <w:pageBreakBefore/>
            <w:spacing w:before="720"/>
          </w:pPr>
          <w:sdt>
            <w:sdtPr>
              <w:id w:val="-1129473192"/>
              <w:placeholder>
                <w:docPart w:val="DE013F27DD6F9C4F9D81ECF04391974F"/>
              </w:placeholder>
            </w:sdtPr>
            <w:sdtContent>
              <w:r>
                <w:t>Executive Summary</w:t>
              </w:r>
            </w:sdtContent>
          </w:sdt>
        </w:p>
        <w:p w14:paraId="134CF6FF" w14:textId="77777777" w:rsidR="00DA34A7" w:rsidRPr="00F85C8D" w:rsidRDefault="00DA34A7" w:rsidP="00DA34A7">
          <w:pPr>
            <w:pStyle w:val="BodyText"/>
            <w:spacing w:after="1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0AAC4BCA" w14:textId="77777777" w:rsidR="00DA34A7" w:rsidRPr="00F85C8D" w:rsidRDefault="00DA34A7" w:rsidP="00DA34A7">
          <w:pPr>
            <w:pStyle w:val="BodyText"/>
            <w:spacing w:after="1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DA34A7">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1163A61B" w14:textId="77777777" w:rsidR="00DA34A7" w:rsidRDefault="00DA34A7" w:rsidP="00DA34A7">
          <w:pPr>
            <w:pStyle w:val="BodyText"/>
            <w:spacing w:after="120"/>
            <w:jc w:val="center"/>
            <w:rPr>
              <w:sz w:val="24"/>
              <w:szCs w:val="24"/>
            </w:rPr>
          </w:pPr>
          <w:r>
            <w:rPr>
              <w:sz w:val="24"/>
              <w:szCs w:val="24"/>
            </w:rPr>
            <w:t>[Update UML and put it here]</w:t>
          </w:r>
        </w:p>
        <w:p w14:paraId="36E81275" w14:textId="77777777" w:rsidR="009B1F7C" w:rsidRDefault="00DA34A7" w:rsidP="00972299">
          <w:pPr>
            <w:pStyle w:val="Heading1"/>
            <w:keepNext w:val="0"/>
            <w:keepLines w:val="0"/>
            <w:pageBreakBefore/>
            <w:spacing w:before="720"/>
          </w:pPr>
          <w:r>
            <w:t>Scheduling</w:t>
          </w:r>
        </w:p>
      </w:sdtContent>
    </w:sdt>
    <w:sdt>
      <w:sdtPr>
        <w:id w:val="6002714"/>
        <w:placeholder>
          <w:docPart w:val="74ED755EE678EF46AA655FA3662B709E"/>
        </w:placeholder>
      </w:sdtPr>
      <w:sdtEndPr>
        <w:rPr>
          <w:sz w:val="24"/>
          <w:szCs w:val="24"/>
        </w:rPr>
      </w:sdtEndPr>
      <w:sdtContent>
        <w:p w14:paraId="0018D246" w14:textId="77777777" w:rsidR="00F85C8D" w:rsidRPr="00F85C8D" w:rsidRDefault="00F85C8D" w:rsidP="00F85C8D">
          <w:pPr>
            <w:pStyle w:val="BodyText"/>
            <w:spacing w:after="1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53476AA5" w14:textId="77777777" w:rsidR="00F85C8D" w:rsidRPr="00F85C8D" w:rsidRDefault="00F85C8D" w:rsidP="00F85C8D">
          <w:pPr>
            <w:pStyle w:val="BodyText"/>
            <w:spacing w:after="1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75D32404" w14:textId="77777777" w:rsidR="00F85C8D" w:rsidRDefault="00F85C8D" w:rsidP="00F85C8D">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4019A065" w14:textId="77777777" w:rsidR="00F85C8D" w:rsidRDefault="00F85C8D" w:rsidP="00F85C8D">
          <w:pPr>
            <w:pStyle w:val="BodyText"/>
            <w:spacing w:after="120"/>
            <w:rPr>
              <w:sz w:val="24"/>
              <w:szCs w:val="24"/>
            </w:rPr>
          </w:pPr>
        </w:p>
        <w:p w14:paraId="322B0EBF" w14:textId="77777777" w:rsidR="00F85C8D" w:rsidRDefault="00F85C8D" w:rsidP="00F85C8D">
          <w:pPr>
            <w:pStyle w:val="BodyText"/>
            <w:spacing w:after="120"/>
            <w:rPr>
              <w:sz w:val="24"/>
              <w:szCs w:val="24"/>
            </w:rPr>
          </w:pPr>
        </w:p>
        <w:p w14:paraId="38E176E0" w14:textId="77777777" w:rsidR="00972299" w:rsidRDefault="00972299" w:rsidP="00F85C8D">
          <w:pPr>
            <w:pStyle w:val="BodyText"/>
            <w:spacing w:after="120"/>
            <w:rPr>
              <w:sz w:val="24"/>
              <w:szCs w:val="24"/>
            </w:rPr>
          </w:pPr>
        </w:p>
        <w:p w14:paraId="3C9A3FC6" w14:textId="77777777" w:rsidR="009B1F7C" w:rsidRPr="00F85C8D" w:rsidRDefault="00972299" w:rsidP="00F85C8D">
          <w:pPr>
            <w:pStyle w:val="BodyText"/>
            <w:spacing w:after="120"/>
            <w:rPr>
              <w:sz w:val="24"/>
              <w:szCs w:val="24"/>
            </w:rPr>
          </w:pPr>
        </w:p>
      </w:sdtContent>
    </w:sdt>
    <w:sdt>
      <w:sdtPr>
        <w:rPr>
          <w:rFonts w:asciiTheme="majorHAnsi" w:eastAsiaTheme="majorEastAsia" w:hAnsiTheme="majorHAnsi" w:cstheme="majorBidi"/>
          <w:bCs/>
          <w:color w:val="6464A5" w:themeColor="text2" w:themeTint="99"/>
          <w:sz w:val="36"/>
          <w:szCs w:val="36"/>
        </w:rPr>
        <w:id w:val="111876319"/>
        <w:placeholder>
          <w:docPart w:val="DCC9FFC9D061C24D93D905176F6183FA"/>
        </w:placeholder>
      </w:sdtPr>
      <w:sdtEndPr>
        <w:rPr>
          <w:rFonts w:asciiTheme="minorHAnsi" w:eastAsiaTheme="minorEastAsia" w:hAnsiTheme="minorHAnsi" w:cstheme="minorBidi"/>
          <w:bCs w:val="0"/>
          <w:color w:val="404040" w:themeColor="text1" w:themeTint="BF"/>
          <w:sz w:val="20"/>
          <w:szCs w:val="22"/>
        </w:rPr>
      </w:sdtEndPr>
      <w:sdtContent>
        <w:sdt>
          <w:sdtPr>
            <w:rPr>
              <w:rFonts w:asciiTheme="majorHAnsi" w:eastAsiaTheme="majorEastAsia" w:hAnsiTheme="majorHAnsi" w:cstheme="majorBidi"/>
              <w:bCs/>
              <w:color w:val="6464A5" w:themeColor="text2" w:themeTint="99"/>
              <w:sz w:val="36"/>
              <w:szCs w:val="36"/>
            </w:rPr>
            <w:id w:val="-1780180094"/>
            <w:placeholder>
              <w:docPart w:val="0856E74611ACBE4691BEFC93293E044A"/>
            </w:placeholder>
          </w:sdtPr>
          <w:sdtEndPr>
            <w:rPr>
              <w:rFonts w:asciiTheme="minorHAnsi" w:eastAsiaTheme="minorEastAsia" w:hAnsiTheme="minorHAnsi" w:cstheme="minorBidi"/>
              <w:bCs w:val="0"/>
              <w:color w:val="404040" w:themeColor="text1" w:themeTint="BF"/>
              <w:sz w:val="20"/>
              <w:szCs w:val="22"/>
            </w:rPr>
          </w:sdtEndPr>
          <w:sdtContent>
            <w:p w14:paraId="048D64F4"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3F6685D6"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5B292820"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54F5351B"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5E0332B6"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3BBD4B28"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67F90B9B" w14:textId="77777777" w:rsidR="00972299" w:rsidRDefault="00972299" w:rsidP="00972299">
              <w:pPr>
                <w:pStyle w:val="Heading1"/>
                <w:keepNext w:val="0"/>
                <w:keepLines w:val="0"/>
                <w:pageBreakBefore/>
                <w:spacing w:before="720"/>
              </w:pPr>
              <w:sdt>
                <w:sdtPr>
                  <w:id w:val="-1764449790"/>
                  <w:placeholder>
                    <w:docPart w:val="E2D384BFC0C4C943ACBEC292E788697F"/>
                  </w:placeholder>
                </w:sdtPr>
                <w:sdtContent>
                  <w:r w:rsidR="00DA34A7">
                    <w:t>Responsibility Matrix</w:t>
                  </w:r>
                </w:sdtContent>
              </w:sdt>
            </w:p>
            <w:sdt>
              <w:sdtPr>
                <w:id w:val="2092892408"/>
                <w:placeholder>
                  <w:docPart w:val="C47C69E892E69F4DBA6055155071F6F4"/>
                </w:placeholder>
              </w:sdtPr>
              <w:sdtEndPr>
                <w:rPr>
                  <w:sz w:val="24"/>
                  <w:szCs w:val="24"/>
                </w:rPr>
              </w:sdtEndPr>
              <w:sdtContent>
                <w:p w14:paraId="583F1D7D" w14:textId="77777777" w:rsidR="00972299" w:rsidRPr="00F85C8D" w:rsidRDefault="00972299" w:rsidP="00972299">
                  <w:pPr>
                    <w:pStyle w:val="BodyText"/>
                    <w:spacing w:after="1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085B18A2" w14:textId="77777777" w:rsidR="00972299" w:rsidRPr="00F85C8D" w:rsidRDefault="00972299" w:rsidP="00972299">
                  <w:pPr>
                    <w:pStyle w:val="BodyText"/>
                    <w:spacing w:after="1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29CCB89F" w14:textId="77777777" w:rsidR="00972299" w:rsidRDefault="00972299" w:rsidP="00972299">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2DD38753" w14:textId="77777777" w:rsidR="00972299" w:rsidRDefault="00972299" w:rsidP="00972299">
                  <w:pPr>
                    <w:pStyle w:val="BodyText"/>
                    <w:spacing w:after="120"/>
                    <w:rPr>
                      <w:sz w:val="24"/>
                      <w:szCs w:val="24"/>
                    </w:rPr>
                  </w:pPr>
                </w:p>
                <w:p w14:paraId="26FB53A5" w14:textId="77777777" w:rsidR="00972299" w:rsidRDefault="00972299" w:rsidP="00972299">
                  <w:pPr>
                    <w:pStyle w:val="BodyText"/>
                    <w:spacing w:after="120"/>
                    <w:rPr>
                      <w:sz w:val="24"/>
                      <w:szCs w:val="24"/>
                    </w:rPr>
                  </w:pPr>
                </w:p>
                <w:p w14:paraId="12C4A847" w14:textId="77777777" w:rsidR="00972299" w:rsidRDefault="00972299" w:rsidP="00972299">
                  <w:pPr>
                    <w:pStyle w:val="BodyText"/>
                    <w:spacing w:after="120"/>
                    <w:rPr>
                      <w:sz w:val="24"/>
                      <w:szCs w:val="24"/>
                    </w:rPr>
                  </w:pPr>
                </w:p>
                <w:p w14:paraId="1D785C46" w14:textId="77777777" w:rsidR="00972299" w:rsidRDefault="00972299" w:rsidP="00972299">
                  <w:pPr>
                    <w:pStyle w:val="BodyText"/>
                    <w:spacing w:after="120"/>
                    <w:rPr>
                      <w:sz w:val="24"/>
                      <w:szCs w:val="24"/>
                    </w:rPr>
                  </w:pPr>
                </w:p>
                <w:p w14:paraId="2D78B0EA" w14:textId="77777777" w:rsidR="00972299" w:rsidRDefault="00972299" w:rsidP="00972299">
                  <w:pPr>
                    <w:pStyle w:val="BodyText"/>
                    <w:spacing w:after="120"/>
                    <w:rPr>
                      <w:sz w:val="24"/>
                      <w:szCs w:val="24"/>
                    </w:rPr>
                  </w:pPr>
                </w:p>
                <w:p w14:paraId="0A27BF6D" w14:textId="77777777" w:rsidR="00972299" w:rsidRDefault="00972299" w:rsidP="00972299">
                  <w:pPr>
                    <w:pStyle w:val="BodyText"/>
                    <w:spacing w:after="120"/>
                    <w:rPr>
                      <w:sz w:val="24"/>
                      <w:szCs w:val="24"/>
                    </w:rPr>
                  </w:pPr>
                </w:p>
                <w:p w14:paraId="31E777D7" w14:textId="77777777" w:rsidR="00972299" w:rsidRDefault="00972299" w:rsidP="00972299">
                  <w:pPr>
                    <w:pStyle w:val="BodyText"/>
                    <w:spacing w:after="120"/>
                    <w:rPr>
                      <w:sz w:val="24"/>
                      <w:szCs w:val="24"/>
                    </w:rPr>
                  </w:pPr>
                </w:p>
                <w:p w14:paraId="17ED3246" w14:textId="77777777" w:rsidR="00972299" w:rsidRDefault="00972299" w:rsidP="00972299">
                  <w:pPr>
                    <w:pStyle w:val="BodyText"/>
                    <w:spacing w:after="120"/>
                    <w:rPr>
                      <w:sz w:val="24"/>
                      <w:szCs w:val="24"/>
                    </w:rPr>
                  </w:pPr>
                </w:p>
                <w:p w14:paraId="01AE5FA1" w14:textId="77777777" w:rsidR="00972299" w:rsidRDefault="00972299" w:rsidP="00972299">
                  <w:pPr>
                    <w:pStyle w:val="BodyText"/>
                    <w:spacing w:after="120"/>
                    <w:rPr>
                      <w:sz w:val="24"/>
                      <w:szCs w:val="24"/>
                    </w:rPr>
                  </w:pPr>
                </w:p>
                <w:p w14:paraId="19975FCF"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p w14:paraId="329A15E9" w14:textId="77777777" w:rsidR="00972299" w:rsidRDefault="00972299" w:rsidP="00972299">
                  <w:pPr>
                    <w:pStyle w:val="Heading1"/>
                    <w:keepNext w:val="0"/>
                    <w:keepLines w:val="0"/>
                    <w:pageBreakBefore/>
                    <w:spacing w:before="720"/>
                  </w:pPr>
                  <w:sdt>
                    <w:sdtPr>
                      <w:id w:val="468713772"/>
                      <w:placeholder>
                        <w:docPart w:val="00EE0BC38CA32D4A8829F2F8B5E34F2C"/>
                      </w:placeholder>
                    </w:sdtPr>
                    <w:sdtContent>
                      <w:r w:rsidR="00DA34A7">
                        <w:t>Risk Management</w:t>
                      </w:r>
                    </w:sdtContent>
                  </w:sdt>
                </w:p>
                <w:sdt>
                  <w:sdtPr>
                    <w:id w:val="897475322"/>
                    <w:placeholder>
                      <w:docPart w:val="04E17D2A26D83048BCF3284BDB91ACA4"/>
                    </w:placeholder>
                  </w:sdtPr>
                  <w:sdtEndPr>
                    <w:rPr>
                      <w:sz w:val="24"/>
                      <w:szCs w:val="24"/>
                    </w:rPr>
                  </w:sdtEndPr>
                  <w:sdtContent>
                    <w:p w14:paraId="5C4756A5" w14:textId="77777777" w:rsidR="00972299" w:rsidRPr="00F85C8D" w:rsidRDefault="00972299" w:rsidP="00972299">
                      <w:pPr>
                        <w:pStyle w:val="BodyText"/>
                        <w:spacing w:after="1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37D3F153" w14:textId="77777777" w:rsidR="00972299" w:rsidRPr="00F85C8D" w:rsidRDefault="00972299" w:rsidP="00972299">
                      <w:pPr>
                        <w:pStyle w:val="BodyText"/>
                        <w:spacing w:after="1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58DDE0E1" w14:textId="77777777" w:rsidR="00972299" w:rsidRDefault="00972299" w:rsidP="00972299">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53090EE0" w14:textId="77777777" w:rsidR="00972299" w:rsidRDefault="00972299" w:rsidP="00972299">
                      <w:pPr>
                        <w:pStyle w:val="BodyText"/>
                        <w:spacing w:after="120"/>
                        <w:rPr>
                          <w:sz w:val="24"/>
                          <w:szCs w:val="24"/>
                        </w:rPr>
                      </w:pPr>
                    </w:p>
                    <w:p w14:paraId="1D8C79E0" w14:textId="77777777" w:rsidR="00972299" w:rsidRDefault="00972299" w:rsidP="00972299">
                      <w:pPr>
                        <w:pStyle w:val="BodyText"/>
                        <w:spacing w:after="120"/>
                        <w:rPr>
                          <w:sz w:val="24"/>
                          <w:szCs w:val="24"/>
                        </w:rPr>
                      </w:pPr>
                    </w:p>
                    <w:p w14:paraId="312C3954" w14:textId="77777777" w:rsidR="00972299" w:rsidRDefault="00972299" w:rsidP="00972299">
                      <w:pPr>
                        <w:pStyle w:val="BodyText"/>
                        <w:spacing w:after="120"/>
                        <w:rPr>
                          <w:sz w:val="24"/>
                          <w:szCs w:val="24"/>
                        </w:rPr>
                      </w:pPr>
                    </w:p>
                    <w:p w14:paraId="08A012C7" w14:textId="77777777" w:rsidR="00972299" w:rsidRDefault="00972299" w:rsidP="00972299">
                      <w:pPr>
                        <w:pStyle w:val="BodyText"/>
                        <w:spacing w:after="120"/>
                        <w:rPr>
                          <w:sz w:val="24"/>
                          <w:szCs w:val="24"/>
                        </w:rPr>
                      </w:pPr>
                    </w:p>
                  </w:sdtContent>
                </w:sdt>
                <w:p w14:paraId="7FFD05CD" w14:textId="77777777" w:rsidR="00F85C8D" w:rsidRPr="00F85C8D" w:rsidRDefault="00972299" w:rsidP="00972299"/>
              </w:sdtContent>
            </w:sdt>
          </w:sdtContent>
        </w:sdt>
      </w:sdtContent>
    </w:sdt>
    <w:p w14:paraId="28D47B71" w14:textId="77777777" w:rsidR="00F85C8D" w:rsidRDefault="00F85C8D"/>
    <w:p w14:paraId="7A905C2A" w14:textId="77777777" w:rsidR="00972299" w:rsidRDefault="00972299"/>
    <w:p w14:paraId="0F2CA75B" w14:textId="77777777" w:rsidR="00972299" w:rsidRDefault="00972299"/>
    <w:p w14:paraId="3F1CF758" w14:textId="77777777" w:rsidR="00972299" w:rsidRDefault="00972299"/>
    <w:p w14:paraId="5549C807" w14:textId="77777777" w:rsidR="00972299" w:rsidRDefault="00972299"/>
    <w:p w14:paraId="0A8BA550" w14:textId="77777777" w:rsidR="00972299" w:rsidRDefault="00972299"/>
    <w:p w14:paraId="2A51AFB4" w14:textId="77777777" w:rsidR="00972299" w:rsidRDefault="00972299"/>
    <w:p w14:paraId="1ACE445D" w14:textId="77777777" w:rsidR="00972299" w:rsidRDefault="00972299"/>
    <w:p w14:paraId="7621718F" w14:textId="77777777" w:rsidR="00972299" w:rsidRDefault="00972299"/>
    <w:p w14:paraId="7C0E699D" w14:textId="77777777" w:rsidR="00972299" w:rsidRDefault="00972299"/>
    <w:p w14:paraId="4FF6B72D" w14:textId="77777777" w:rsidR="00972299" w:rsidRDefault="00972299"/>
    <w:p w14:paraId="46DE1F06" w14:textId="77777777" w:rsidR="00DA34A7" w:rsidRDefault="00DA34A7" w:rsidP="00DA34A7">
      <w:pPr>
        <w:pStyle w:val="Heading1"/>
        <w:keepNext w:val="0"/>
        <w:keepLines w:val="0"/>
        <w:pageBreakBefore/>
        <w:spacing w:before="720"/>
      </w:pPr>
      <w:sdt>
        <w:sdtPr>
          <w:id w:val="997000098"/>
          <w:placeholder>
            <w:docPart w:val="7EB36FCBBE68D2419CD9E9015C221F37"/>
          </w:placeholder>
        </w:sdtPr>
        <w:sdtContent>
          <w:r>
            <w:t>Problems &amp; Solutions</w:t>
          </w:r>
        </w:sdtContent>
      </w:sdt>
    </w:p>
    <w:sdt>
      <w:sdtPr>
        <w:id w:val="-1483454445"/>
        <w:placeholder>
          <w:docPart w:val="BB07BC6136B4CE438A236FF74A24425E"/>
        </w:placeholder>
      </w:sdtPr>
      <w:sdtEndPr>
        <w:rPr>
          <w:rFonts w:asciiTheme="majorHAnsi" w:eastAsiaTheme="majorEastAsia" w:hAnsiTheme="majorHAnsi" w:cstheme="majorBidi"/>
          <w:bCs/>
          <w:color w:val="6464A5" w:themeColor="text2" w:themeTint="99"/>
          <w:sz w:val="24"/>
          <w:szCs w:val="24"/>
        </w:rPr>
      </w:sdtEndPr>
      <w:sdtContent>
        <w:p w14:paraId="525915AD" w14:textId="77777777" w:rsidR="00DA34A7" w:rsidRPr="00F85C8D" w:rsidRDefault="00DA34A7" w:rsidP="00DA34A7">
          <w:pPr>
            <w:pStyle w:val="BodyText"/>
            <w:spacing w:after="1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3EA16849" w14:textId="77777777" w:rsidR="00DA34A7" w:rsidRPr="00F85C8D" w:rsidRDefault="00DA34A7" w:rsidP="00DA34A7">
          <w:pPr>
            <w:pStyle w:val="BodyText"/>
            <w:spacing w:after="1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512A9B93" w14:textId="77777777" w:rsidR="00DA34A7" w:rsidRDefault="00DA34A7" w:rsidP="00DA34A7">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A9F352F" w14:textId="77777777" w:rsidR="00DA34A7" w:rsidRDefault="00DA34A7" w:rsidP="00DA34A7">
          <w:pPr>
            <w:pStyle w:val="BodyText"/>
            <w:spacing w:after="120"/>
            <w:rPr>
              <w:sz w:val="24"/>
              <w:szCs w:val="24"/>
            </w:rPr>
          </w:pPr>
        </w:p>
        <w:p w14:paraId="78C843A8" w14:textId="77777777" w:rsidR="00DA34A7" w:rsidRDefault="00DA34A7" w:rsidP="00DA34A7">
          <w:pPr>
            <w:pStyle w:val="BodyText"/>
            <w:spacing w:after="120"/>
            <w:rPr>
              <w:sz w:val="24"/>
              <w:szCs w:val="24"/>
            </w:rPr>
          </w:pPr>
        </w:p>
        <w:p w14:paraId="35D88057" w14:textId="77777777" w:rsidR="00DA34A7" w:rsidRDefault="00DA34A7" w:rsidP="00DA34A7">
          <w:pPr>
            <w:pStyle w:val="Heading1"/>
            <w:keepNext w:val="0"/>
            <w:keepLines w:val="0"/>
            <w:pageBreakBefore/>
            <w:spacing w:before="720"/>
          </w:pPr>
          <w:sdt>
            <w:sdtPr>
              <w:id w:val="156814161"/>
              <w:placeholder>
                <w:docPart w:val="F64C770A4DF42745BBD1F373548FEE87"/>
              </w:placeholder>
            </w:sdtPr>
            <w:sdtContent>
              <w:r>
                <w:t>Quality Assurance</w:t>
              </w:r>
            </w:sdtContent>
          </w:sdt>
        </w:p>
        <w:sdt>
          <w:sdtPr>
            <w:id w:val="1136613921"/>
            <w:placeholder>
              <w:docPart w:val="E1CDC59678756E479225777F488A7E59"/>
            </w:placeholder>
          </w:sdtPr>
          <w:sdtEndPr>
            <w:rPr>
              <w:sz w:val="24"/>
              <w:szCs w:val="24"/>
            </w:rPr>
          </w:sdtEndPr>
          <w:sdtContent>
            <w:p w14:paraId="4DC04A45" w14:textId="77777777" w:rsidR="00DA34A7" w:rsidRPr="00F85C8D" w:rsidRDefault="00DA34A7" w:rsidP="00DA34A7">
              <w:pPr>
                <w:pStyle w:val="BodyText"/>
                <w:spacing w:after="1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64EE098A" w14:textId="77777777" w:rsidR="00DA34A7" w:rsidRPr="00F85C8D" w:rsidRDefault="00DA34A7" w:rsidP="00DA34A7">
              <w:pPr>
                <w:pStyle w:val="BodyText"/>
                <w:spacing w:after="1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1AF0D01F" w14:textId="77777777" w:rsidR="00DA34A7" w:rsidRDefault="00DA34A7" w:rsidP="00DA34A7">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236CF8B3" w14:textId="77777777" w:rsidR="00DA34A7" w:rsidRDefault="00DA34A7" w:rsidP="00DA34A7">
              <w:pPr>
                <w:pStyle w:val="BodyText"/>
                <w:spacing w:after="120"/>
                <w:rPr>
                  <w:sz w:val="24"/>
                  <w:szCs w:val="24"/>
                </w:rPr>
              </w:pPr>
            </w:p>
            <w:p w14:paraId="268DB0CA" w14:textId="77777777" w:rsidR="00DA34A7" w:rsidRDefault="00DA34A7" w:rsidP="00DA34A7">
              <w:pPr>
                <w:pStyle w:val="BodyText"/>
                <w:spacing w:after="120"/>
                <w:rPr>
                  <w:sz w:val="24"/>
                  <w:szCs w:val="24"/>
                </w:rPr>
              </w:pPr>
            </w:p>
            <w:p w14:paraId="24C3ECFB" w14:textId="77777777" w:rsidR="00DA34A7" w:rsidRDefault="00DA34A7" w:rsidP="00DA34A7">
              <w:pPr>
                <w:pStyle w:val="BodyText"/>
                <w:spacing w:after="120"/>
                <w:rPr>
                  <w:sz w:val="24"/>
                  <w:szCs w:val="24"/>
                </w:rPr>
              </w:pPr>
            </w:p>
            <w:p w14:paraId="0B672A7C" w14:textId="77777777" w:rsidR="00DA34A7" w:rsidRDefault="00DA34A7" w:rsidP="00DA34A7">
              <w:pPr>
                <w:pStyle w:val="Heading1"/>
                <w:keepNext w:val="0"/>
                <w:keepLines w:val="0"/>
                <w:pageBreakBefore/>
                <w:spacing w:before="720"/>
              </w:pPr>
              <w:sdt>
                <w:sdtPr>
                  <w:id w:val="765275070"/>
                  <w:placeholder>
                    <w:docPart w:val="DE82D391B26853428CD8CCD941F04B3F"/>
                  </w:placeholder>
                </w:sdtPr>
                <w:sdtContent>
                  <w:r>
                    <w:t>Future Plans</w:t>
                  </w:r>
                </w:sdtContent>
              </w:sdt>
            </w:p>
            <w:sdt>
              <w:sdtPr>
                <w:id w:val="1833793896"/>
                <w:placeholder>
                  <w:docPart w:val="CB21B9B8BDDBB6488EE1BBA3F8A665E7"/>
                </w:placeholder>
              </w:sdtPr>
              <w:sdtEndPr>
                <w:rPr>
                  <w:sz w:val="24"/>
                  <w:szCs w:val="24"/>
                </w:rPr>
              </w:sdtEndPr>
              <w:sdtContent>
                <w:p w14:paraId="0FD58D99" w14:textId="77777777" w:rsidR="00DA34A7" w:rsidRPr="00F85C8D" w:rsidRDefault="00DA34A7" w:rsidP="00DA34A7">
                  <w:pPr>
                    <w:pStyle w:val="BodyText"/>
                    <w:spacing w:after="1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0EA5E30D" w14:textId="77777777" w:rsidR="00DA34A7" w:rsidRPr="00F85C8D" w:rsidRDefault="00DA34A7" w:rsidP="00DA34A7">
                  <w:pPr>
                    <w:pStyle w:val="BodyText"/>
                    <w:spacing w:after="1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D04339B" w14:textId="77777777" w:rsidR="00DA34A7" w:rsidRDefault="00DA34A7" w:rsidP="00DA34A7">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bookmarkStart w:id="0" w:name="_GoBack" w:displacedByCustomXml="next"/>
                <w:bookmarkEnd w:id="0" w:displacedByCustomXml="next"/>
              </w:sdtContent>
            </w:sdt>
          </w:sdtContent>
        </w:sdt>
        <w:p w14:paraId="753C7887" w14:textId="77777777" w:rsidR="00972299" w:rsidRDefault="00DA34A7" w:rsidP="00DA34A7">
          <w:pPr>
            <w:pStyle w:val="Heading1"/>
            <w:keepNext w:val="0"/>
            <w:keepLines w:val="0"/>
            <w:pageBreakBefore/>
            <w:spacing w:before="720"/>
          </w:pPr>
        </w:p>
      </w:sdtContent>
    </w:sdt>
    <w:sectPr w:rsidR="00972299" w:rsidSect="009B1F7C">
      <w:headerReference w:type="default" r:id="rId9"/>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BA298" w14:textId="77777777" w:rsidR="00DA34A7" w:rsidRDefault="00DA34A7">
      <w:pPr>
        <w:spacing w:line="240" w:lineRule="auto"/>
      </w:pPr>
      <w:r>
        <w:separator/>
      </w:r>
    </w:p>
  </w:endnote>
  <w:endnote w:type="continuationSeparator" w:id="0">
    <w:p w14:paraId="139E7145" w14:textId="77777777" w:rsidR="00DA34A7" w:rsidRDefault="00DA34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EC068" w14:textId="77777777" w:rsidR="00DA34A7" w:rsidRDefault="00DA34A7">
      <w:pPr>
        <w:spacing w:line="240" w:lineRule="auto"/>
      </w:pPr>
      <w:r>
        <w:separator/>
      </w:r>
    </w:p>
  </w:footnote>
  <w:footnote w:type="continuationSeparator" w:id="0">
    <w:p w14:paraId="5E7F8F0C" w14:textId="77777777" w:rsidR="00DA34A7" w:rsidRDefault="00DA34A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DA34A7" w14:paraId="33089572" w14:textId="77777777">
      <w:sdt>
        <w:sdtPr>
          <w:id w:val="6002733"/>
          <w:placeholder>
            <w:docPart w:val="6C178BD06170CF4D897D1660B7655638"/>
          </w:placeholder>
        </w:sdtPr>
        <w:sdtContent>
          <w:tc>
            <w:tcPr>
              <w:tcW w:w="9288" w:type="dxa"/>
            </w:tcPr>
            <w:p w14:paraId="0CB64DD8" w14:textId="77777777" w:rsidR="00DA34A7" w:rsidRDefault="00DA34A7" w:rsidP="00972299">
              <w:pPr>
                <w:pStyle w:val="Header"/>
              </w:pPr>
              <w:r>
                <w:t>Ghost Grab</w:t>
              </w:r>
            </w:p>
          </w:tc>
        </w:sdtContent>
      </w:sdt>
      <w:tc>
        <w:tcPr>
          <w:tcW w:w="1008" w:type="dxa"/>
        </w:tcPr>
        <w:p w14:paraId="48D51EBA" w14:textId="77777777" w:rsidR="00DA34A7" w:rsidRDefault="00DA34A7">
          <w:pPr>
            <w:pStyle w:val="Header"/>
          </w:pPr>
          <w:r>
            <w:fldChar w:fldCharType="begin"/>
          </w:r>
          <w:r>
            <w:instrText xml:space="preserve"> page </w:instrText>
          </w:r>
          <w:r>
            <w:fldChar w:fldCharType="separate"/>
          </w:r>
          <w:r w:rsidR="008470CC">
            <w:rPr>
              <w:noProof/>
            </w:rPr>
            <w:t>4</w:t>
          </w:r>
          <w:r>
            <w:rPr>
              <w:noProof/>
            </w:rPr>
            <w:fldChar w:fldCharType="end"/>
          </w:r>
        </w:p>
      </w:tc>
    </w:tr>
  </w:tbl>
  <w:p w14:paraId="6B5A0204" w14:textId="77777777" w:rsidR="00DA34A7" w:rsidRDefault="00DA34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186356"/>
    <w:rsid w:val="004E762D"/>
    <w:rsid w:val="00630885"/>
    <w:rsid w:val="006E4AAC"/>
    <w:rsid w:val="00826C0F"/>
    <w:rsid w:val="008470CC"/>
    <w:rsid w:val="008C3BAF"/>
    <w:rsid w:val="00972299"/>
    <w:rsid w:val="009B1F7C"/>
    <w:rsid w:val="00BE07EA"/>
    <w:rsid w:val="00D34D5C"/>
    <w:rsid w:val="00DA34A7"/>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C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paragraph" w:customStyle="1" w:styleId="D447D50E83C16D4CA74FE830F94C0173">
    <w:name w:val="D447D50E83C16D4CA74FE830F94C0173"/>
    <w:rsid w:val="00DA34A7"/>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paragraph" w:customStyle="1" w:styleId="D447D50E83C16D4CA74FE830F94C0173">
    <w:name w:val="D447D50E83C16D4CA74FE830F94C0173"/>
    <w:rsid w:val="00DA34A7"/>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74ED755EE678EF46AA655FA3662B709E"/>
        <w:category>
          <w:name w:val="General"/>
          <w:gallery w:val="placeholder"/>
        </w:category>
        <w:types>
          <w:type w:val="bbPlcHdr"/>
        </w:types>
        <w:behaviors>
          <w:behavior w:val="content"/>
        </w:behaviors>
        <w:guid w:val="{B8F011A1-3C38-9C49-AEAE-69F9F2B42E49}"/>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pPr>
            <w:pStyle w:val="74ED755EE678EF46AA655FA3662B709E"/>
          </w:pPr>
          <w:r>
            <w:t xml:space="preserve">Mauris bibendum posuere mi. Donec pharetra risus sed lacus. Fusce rutrum magna eget sapien. Phasellus quis justo et velit hendrerit porta. In porta justo. Vivamus tempus magna et elit. </w:t>
          </w:r>
        </w:p>
      </w:docPartBody>
    </w:docPart>
    <w:docPart>
      <w:docPartPr>
        <w:name w:val="6C178BD06170CF4D897D1660B7655638"/>
        <w:category>
          <w:name w:val="General"/>
          <w:gallery w:val="placeholder"/>
        </w:category>
        <w:types>
          <w:type w:val="bbPlcHdr"/>
        </w:types>
        <w:behaviors>
          <w:behavior w:val="content"/>
        </w:behaviors>
        <w:guid w:val="{D993C3FC-EA6A-224F-AE26-73478BAF60C0}"/>
      </w:docPartPr>
      <w:docPartBody>
        <w:p w:rsidR="00AD3993" w:rsidRDefault="00AD3993">
          <w:pPr>
            <w:pStyle w:val="6C178BD06170CF4D897D1660B7655638"/>
          </w:pPr>
          <w:r>
            <w:t>Lorem Ipsum</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AD39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Keystone Proposal.dotx</Template>
  <TotalTime>23</TotalTime>
  <Pages>9</Pages>
  <Words>1317</Words>
  <Characters>7511</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8811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Dylan Dover</cp:lastModifiedBy>
  <cp:revision>2</cp:revision>
  <dcterms:created xsi:type="dcterms:W3CDTF">2016-04-19T20:58:00Z</dcterms:created>
  <dcterms:modified xsi:type="dcterms:W3CDTF">2016-04-19T21:27:00Z</dcterms:modified>
  <cp:category/>
</cp:coreProperties>
</file>